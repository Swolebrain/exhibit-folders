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A0DEE1" w14:textId="3897FDC2" w:rsidR="008F206A" w:rsidRDefault="008F206A">
      <w:pPr>
        <w:pStyle w:val="MeetingTitle"/>
        <w:rPr>
          <w:color w:val="F79646" w:themeColor="accent6"/>
          <w:sz w:val="96"/>
          <w:szCs w:val="96"/>
        </w:rPr>
      </w:pPr>
      <w:r w:rsidRPr="000E10DC">
        <w:rPr>
          <w:noProof/>
        </w:rPr>
        <w:drawing>
          <wp:anchor distT="0" distB="0" distL="114300" distR="114300" simplePos="0" relativeHeight="251658240" behindDoc="0" locked="0" layoutInCell="1" allowOverlap="1" wp14:anchorId="4136557D" wp14:editId="4446D358">
            <wp:simplePos x="0" y="0"/>
            <wp:positionH relativeFrom="column">
              <wp:posOffset>2314575</wp:posOffset>
            </wp:positionH>
            <wp:positionV relativeFrom="paragraph">
              <wp:posOffset>0</wp:posOffset>
            </wp:positionV>
            <wp:extent cx="2447925" cy="952500"/>
            <wp:effectExtent l="0" t="0" r="9525" b="0"/>
            <wp:wrapThrough wrapText="bothSides">
              <wp:wrapPolygon edited="0">
                <wp:start x="0" y="0"/>
                <wp:lineTo x="0" y="21168"/>
                <wp:lineTo x="21516" y="21168"/>
                <wp:lineTo x="21516" y="0"/>
                <wp:lineTo x="0" y="0"/>
              </wp:wrapPolygon>
            </wp:wrapThrough>
            <wp:docPr id="2" name="Picture 2" descr="\\SRV2008\FVI File Share\LOGOs\florida no seal Orange-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V2008\FVI File Share\LOGOs\florida no seal Orange-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47925" cy="952500"/>
                    </a:xfrm>
                    <a:prstGeom prst="rect">
                      <a:avLst/>
                    </a:prstGeom>
                    <a:noFill/>
                    <a:ln>
                      <a:noFill/>
                    </a:ln>
                  </pic:spPr>
                </pic:pic>
              </a:graphicData>
            </a:graphic>
          </wp:anchor>
        </w:drawing>
      </w:r>
    </w:p>
    <w:p w14:paraId="5CB8A447" w14:textId="3C2406E2" w:rsidR="000E10DC" w:rsidRPr="00EA1E35" w:rsidRDefault="008F206A" w:rsidP="00EA1E35">
      <w:pPr>
        <w:pStyle w:val="MeetingTitle"/>
        <w:spacing w:before="0"/>
        <w:jc w:val="center"/>
        <w:rPr>
          <w:color w:val="17365D" w:themeColor="text2" w:themeShade="BF"/>
          <w:sz w:val="22"/>
        </w:rPr>
      </w:pPr>
      <w:r w:rsidRPr="00EA1E35">
        <w:rPr>
          <w:color w:val="17365D" w:themeColor="text2" w:themeShade="BF"/>
          <w:sz w:val="22"/>
        </w:rPr>
        <w:t xml:space="preserve">7757 West </w:t>
      </w:r>
      <w:r w:rsidR="00EA1E35" w:rsidRPr="00EA1E35">
        <w:rPr>
          <w:color w:val="17365D" w:themeColor="text2" w:themeShade="BF"/>
          <w:sz w:val="22"/>
        </w:rPr>
        <w:t>Flagler</w:t>
      </w:r>
      <w:r w:rsidRPr="00EA1E35">
        <w:rPr>
          <w:color w:val="17365D" w:themeColor="text2" w:themeShade="BF"/>
          <w:sz w:val="22"/>
        </w:rPr>
        <w:t xml:space="preserve"> Street. </w:t>
      </w:r>
      <w:r w:rsidR="00EA1E35" w:rsidRPr="00EA1E35">
        <w:rPr>
          <w:color w:val="17365D" w:themeColor="text2" w:themeShade="BF"/>
          <w:sz w:val="22"/>
        </w:rPr>
        <w:t xml:space="preserve">Mall of the Americas, </w:t>
      </w:r>
      <w:r w:rsidRPr="00EA1E35">
        <w:rPr>
          <w:color w:val="17365D" w:themeColor="text2" w:themeShade="BF"/>
          <w:sz w:val="22"/>
        </w:rPr>
        <w:t>Suite #220 Miami, Florida 33144</w:t>
      </w:r>
    </w:p>
    <w:p w14:paraId="4D28E5DD" w14:textId="16FD0C75" w:rsidR="00EA1E35" w:rsidRDefault="00EA1E35" w:rsidP="00EA1E35">
      <w:pPr>
        <w:pStyle w:val="MeetingTitle"/>
        <w:spacing w:before="0"/>
        <w:jc w:val="center"/>
        <w:rPr>
          <w:color w:val="17365D" w:themeColor="text2" w:themeShade="BF"/>
          <w:sz w:val="22"/>
        </w:rPr>
      </w:pPr>
      <w:r w:rsidRPr="00EA1E35">
        <w:rPr>
          <w:color w:val="17365D" w:themeColor="text2" w:themeShade="BF"/>
          <w:sz w:val="22"/>
        </w:rPr>
        <w:t>Office: (305) 665-1911 Fax: (305) 665-1917</w:t>
      </w:r>
    </w:p>
    <w:p w14:paraId="187EED47" w14:textId="77777777" w:rsidR="00EA1E35" w:rsidRPr="00EA1E35" w:rsidRDefault="00EA1E35" w:rsidP="00EA1E35">
      <w:pPr>
        <w:pStyle w:val="MeetingTitle"/>
        <w:spacing w:before="0"/>
        <w:jc w:val="center"/>
        <w:rPr>
          <w:color w:val="17365D" w:themeColor="text2" w:themeShade="BF"/>
          <w:sz w:val="22"/>
        </w:rPr>
      </w:pPr>
    </w:p>
    <w:p w14:paraId="1BBB3755" w14:textId="5E584F0E" w:rsidR="00575B64" w:rsidRPr="00EA1E35" w:rsidRDefault="00E95990" w:rsidP="00F5169F">
      <w:pPr>
        <w:pStyle w:val="MeetingTitle"/>
        <w:jc w:val="center"/>
        <w:rPr>
          <w:sz w:val="28"/>
          <w:szCs w:val="28"/>
        </w:rPr>
      </w:pPr>
      <w:r w:rsidRPr="00EA1E35">
        <w:rPr>
          <w:sz w:val="28"/>
          <w:szCs w:val="28"/>
        </w:rPr>
        <w:t xml:space="preserve">IT </w:t>
      </w:r>
      <w:r w:rsidR="006B7AA3" w:rsidRPr="00EA1E35">
        <w:rPr>
          <w:sz w:val="28"/>
          <w:szCs w:val="28"/>
        </w:rPr>
        <w:t>Advisory Committee</w:t>
      </w:r>
      <w:r w:rsidRPr="00EA1E35">
        <w:rPr>
          <w:sz w:val="28"/>
          <w:szCs w:val="28"/>
        </w:rPr>
        <w:t xml:space="preserve"> Meeting Minutes</w:t>
      </w:r>
    </w:p>
    <w:p w14:paraId="105DAAF2" w14:textId="77777777" w:rsidR="00EA1E35" w:rsidRDefault="00EA1E35" w:rsidP="00F5169F">
      <w:pPr>
        <w:pStyle w:val="MeetingTitle"/>
        <w:jc w:val="center"/>
        <w:rPr>
          <w:sz w:val="22"/>
        </w:rPr>
      </w:pPr>
    </w:p>
    <w:p w14:paraId="7473C5FA" w14:textId="77777777" w:rsidR="00EA1E35" w:rsidRPr="008F206A" w:rsidRDefault="00EA1E35" w:rsidP="00F5169F">
      <w:pPr>
        <w:pStyle w:val="MeetingTitle"/>
        <w:jc w:val="center"/>
        <w:rPr>
          <w:sz w:val="22"/>
        </w:rPr>
      </w:pPr>
    </w:p>
    <w:sdt>
      <w:sdtPr>
        <w:rPr>
          <w:b/>
        </w:rPr>
        <w:id w:val="63719735"/>
        <w:placeholder>
          <w:docPart w:val="A3F59AD56E70420482FD576EDF6F30CD"/>
        </w:placeholder>
        <w:dataBinding w:prefixMappings="xmlns:ns0='http://schemas.microsoft.com/office/2006/coverPageProps'" w:xpath="/ns0:CoverPageProperties[1]/ns0:PublishDate[1]" w:storeItemID="{55AF091B-3C7A-41E3-B477-F2FDAA23CFDA}"/>
        <w:date w:fullDate="2015-07-08T00:00:00Z">
          <w:dateFormat w:val="M/d/yyyy"/>
          <w:lid w:val="en-US"/>
          <w:storeMappedDataAs w:val="dateTime"/>
          <w:calendar w:val="gregorian"/>
        </w:date>
      </w:sdtPr>
      <w:sdtEndPr/>
      <w:sdtContent>
        <w:p w14:paraId="784678B0" w14:textId="077FCD04" w:rsidR="00575B64" w:rsidRDefault="00971254">
          <w:pPr>
            <w:pStyle w:val="DateTime"/>
          </w:pPr>
          <w:r>
            <w:rPr>
              <w:b/>
            </w:rPr>
            <w:t>7/8/2015</w:t>
          </w:r>
        </w:p>
      </w:sdtContent>
    </w:sdt>
    <w:p w14:paraId="1D792CDA" w14:textId="77777777" w:rsidR="00F5169F" w:rsidRDefault="00F5169F">
      <w:pPr>
        <w:pStyle w:val="DateTime"/>
      </w:pPr>
    </w:p>
    <w:p w14:paraId="4290FCB6" w14:textId="532BE3FC" w:rsidR="00575B64" w:rsidRDefault="00F5169F">
      <w:pPr>
        <w:pStyle w:val="DateTime"/>
      </w:pPr>
      <w:r w:rsidRPr="008F206A">
        <w:rPr>
          <w:b/>
        </w:rPr>
        <w:t>Time:</w:t>
      </w:r>
      <w:r>
        <w:t xml:space="preserve">   </w:t>
      </w:r>
      <w:r w:rsidR="008F206A">
        <w:t xml:space="preserve">           2</w:t>
      </w:r>
      <w:r w:rsidR="00E95990">
        <w:t>:0</w:t>
      </w:r>
      <w:r w:rsidR="000E10DC">
        <w:t>0 pm</w:t>
      </w:r>
      <w:r w:rsidR="00D1747A">
        <w:t xml:space="preserve"> to </w:t>
      </w:r>
      <w:r w:rsidR="000E10DC">
        <w:t>4:00</w:t>
      </w:r>
      <w:r w:rsidR="00D1747A">
        <w:t xml:space="preserve"> pm</w:t>
      </w:r>
    </w:p>
    <w:p w14:paraId="4CBA71C0" w14:textId="77777777" w:rsidR="00F5169F" w:rsidRDefault="00F5169F">
      <w:pPr>
        <w:pStyle w:val="DateTime"/>
      </w:pPr>
    </w:p>
    <w:p w14:paraId="0AA00189" w14:textId="4D3DB3EA" w:rsidR="00F5169F" w:rsidRDefault="00F5169F">
      <w:pPr>
        <w:pStyle w:val="DateTime"/>
      </w:pPr>
      <w:r w:rsidRPr="008F206A">
        <w:rPr>
          <w:b/>
        </w:rPr>
        <w:t>Place:</w:t>
      </w:r>
      <w:r>
        <w:t xml:space="preserve">   </w:t>
      </w:r>
      <w:r w:rsidR="008F206A">
        <w:t xml:space="preserve">           </w:t>
      </w:r>
      <w:r>
        <w:t>Florida Vocational Institute</w:t>
      </w:r>
    </w:p>
    <w:p w14:paraId="1F5C19F1" w14:textId="77777777" w:rsidR="008F206A" w:rsidRPr="008F206A" w:rsidRDefault="008D7E4B">
      <w:pPr>
        <w:pStyle w:val="AgendaInformation"/>
        <w:rPr>
          <w:b/>
        </w:rPr>
      </w:pPr>
      <w:r w:rsidRPr="008F206A">
        <w:rPr>
          <w:b/>
        </w:rPr>
        <w:t xml:space="preserve">Attendees: </w:t>
      </w:r>
      <w:r w:rsidR="00A4751A" w:rsidRPr="008F206A">
        <w:rPr>
          <w:b/>
        </w:rPr>
        <w:t xml:space="preserve">  </w:t>
      </w:r>
    </w:p>
    <w:p w14:paraId="13B4CFE3" w14:textId="73463E4F" w:rsidR="008F206A" w:rsidRPr="008F206A" w:rsidRDefault="008F206A">
      <w:pPr>
        <w:pStyle w:val="AgendaInformation"/>
        <w:rPr>
          <w:b/>
        </w:rPr>
      </w:pPr>
      <w:r w:rsidRPr="008F206A">
        <w:rPr>
          <w:b/>
        </w:rPr>
        <w:t xml:space="preserve">                        IT Advisory Committee Members:</w:t>
      </w:r>
    </w:p>
    <w:p w14:paraId="6349FF96" w14:textId="7F524F30" w:rsidR="00321131" w:rsidRDefault="008F206A" w:rsidP="008F206A">
      <w:pPr>
        <w:pStyle w:val="AgendaInformation"/>
        <w:ind w:firstLine="720"/>
      </w:pPr>
      <w:r>
        <w:t xml:space="preserve">      </w:t>
      </w:r>
      <w:r w:rsidR="000E10DC">
        <w:t>Adam Gordon</w:t>
      </w:r>
      <w:r w:rsidR="00D1747A">
        <w:t xml:space="preserve"> </w:t>
      </w:r>
    </w:p>
    <w:p w14:paraId="00DB641E" w14:textId="1DBAF357" w:rsidR="00321131" w:rsidRDefault="00321131" w:rsidP="00321131">
      <w:pPr>
        <w:pStyle w:val="AgendaInformation"/>
        <w:ind w:left="720"/>
      </w:pPr>
      <w:r>
        <w:t xml:space="preserve"> </w:t>
      </w:r>
      <w:r w:rsidR="00A4751A">
        <w:t xml:space="preserve">   </w:t>
      </w:r>
      <w:r>
        <w:t xml:space="preserve">  </w:t>
      </w:r>
      <w:r w:rsidR="000E10DC">
        <w:t>Fernando Martel</w:t>
      </w:r>
    </w:p>
    <w:p w14:paraId="1E883C80" w14:textId="2816140B" w:rsidR="00321131" w:rsidRDefault="00321131" w:rsidP="00321131">
      <w:pPr>
        <w:pStyle w:val="AgendaInformation"/>
        <w:ind w:left="720"/>
      </w:pPr>
      <w:r>
        <w:t xml:space="preserve"> </w:t>
      </w:r>
      <w:r w:rsidR="00A4751A">
        <w:t xml:space="preserve">   </w:t>
      </w:r>
      <w:r>
        <w:t xml:space="preserve"> </w:t>
      </w:r>
      <w:r w:rsidR="005D50F5">
        <w:t xml:space="preserve"> </w:t>
      </w:r>
      <w:r w:rsidR="00406536">
        <w:t>Guillermo Perez</w:t>
      </w:r>
    </w:p>
    <w:p w14:paraId="3E7D3078" w14:textId="720BAFC0" w:rsidR="00575B64" w:rsidRDefault="00A4751A" w:rsidP="00321131">
      <w:pPr>
        <w:pStyle w:val="AgendaInformation"/>
        <w:ind w:left="720"/>
      </w:pPr>
      <w:r>
        <w:t xml:space="preserve">   </w:t>
      </w:r>
      <w:r w:rsidR="00321131">
        <w:t xml:space="preserve">   </w:t>
      </w:r>
      <w:r w:rsidR="00406536">
        <w:t>Brain Nuñez</w:t>
      </w:r>
      <w:r w:rsidR="00321131">
        <w:t xml:space="preserve"> </w:t>
      </w:r>
    </w:p>
    <w:p w14:paraId="1E88EF78" w14:textId="77777777" w:rsidR="008F206A" w:rsidRDefault="008F206A" w:rsidP="008F206A">
      <w:pPr>
        <w:pStyle w:val="AgendaInformation"/>
      </w:pPr>
    </w:p>
    <w:p w14:paraId="6B27C487" w14:textId="68D15AA7" w:rsidR="008F206A" w:rsidRPr="008F206A" w:rsidRDefault="008F206A" w:rsidP="008F206A">
      <w:pPr>
        <w:pStyle w:val="AgendaInformation"/>
        <w:rPr>
          <w:b/>
        </w:rPr>
      </w:pPr>
      <w:r>
        <w:t xml:space="preserve">                       </w:t>
      </w:r>
      <w:r w:rsidRPr="008F206A">
        <w:rPr>
          <w:b/>
        </w:rPr>
        <w:t>Florida Vocational Institute Administration:</w:t>
      </w:r>
    </w:p>
    <w:p w14:paraId="1F4A9076" w14:textId="3F05BBAF" w:rsidR="008F206A" w:rsidRDefault="008F206A" w:rsidP="008F206A">
      <w:pPr>
        <w:pStyle w:val="AgendaInformation"/>
      </w:pPr>
      <w:r>
        <w:tab/>
        <w:t xml:space="preserve">     Alejandro Manrique, Vice President</w:t>
      </w:r>
    </w:p>
    <w:p w14:paraId="2F20DAFC" w14:textId="384C30AC" w:rsidR="008F206A" w:rsidRDefault="008F206A" w:rsidP="008F206A">
      <w:pPr>
        <w:pStyle w:val="AgendaInformation"/>
      </w:pPr>
      <w:r>
        <w:tab/>
        <w:t xml:space="preserve">     Victor Moreno, IT Program Director</w:t>
      </w:r>
    </w:p>
    <w:p w14:paraId="11E71F7C" w14:textId="5DF3F68C" w:rsidR="008F206A" w:rsidRDefault="008F206A" w:rsidP="008F206A">
      <w:pPr>
        <w:pStyle w:val="AgendaInformation"/>
      </w:pPr>
      <w:r>
        <w:tab/>
        <w:t xml:space="preserve">     Dulce Perez-Sampedro, Career Services Manager</w:t>
      </w:r>
    </w:p>
    <w:p w14:paraId="6AAF8753" w14:textId="77777777" w:rsidR="008F206A" w:rsidRDefault="008F206A" w:rsidP="008F206A">
      <w:pPr>
        <w:pStyle w:val="AgendaInformation"/>
      </w:pPr>
    </w:p>
    <w:p w14:paraId="428F9F8B" w14:textId="649287EB" w:rsidR="008F206A" w:rsidRPr="008F206A" w:rsidRDefault="008F206A" w:rsidP="008F206A">
      <w:pPr>
        <w:pStyle w:val="AgendaInformation"/>
        <w:rPr>
          <w:b/>
        </w:rPr>
      </w:pPr>
      <w:r w:rsidRPr="008F206A">
        <w:rPr>
          <w:b/>
        </w:rPr>
        <w:t>Agenda:</w:t>
      </w:r>
    </w:p>
    <w:p w14:paraId="1AE88066" w14:textId="20EC2346" w:rsidR="008F206A" w:rsidRDefault="008F206A" w:rsidP="008F206A">
      <w:pPr>
        <w:pStyle w:val="AgendaInformation"/>
        <w:numPr>
          <w:ilvl w:val="0"/>
          <w:numId w:val="6"/>
        </w:numPr>
      </w:pPr>
      <w:r>
        <w:t>Introduction</w:t>
      </w:r>
    </w:p>
    <w:p w14:paraId="1BCB9B20" w14:textId="55EA2694" w:rsidR="008F206A" w:rsidRDefault="008F206A" w:rsidP="008F206A">
      <w:pPr>
        <w:pStyle w:val="AgendaInformation"/>
        <w:numPr>
          <w:ilvl w:val="0"/>
          <w:numId w:val="6"/>
        </w:numPr>
      </w:pPr>
      <w:r>
        <w:t>Purpose of Meeting</w:t>
      </w:r>
    </w:p>
    <w:p w14:paraId="6D0AE46D" w14:textId="56AAEE88" w:rsidR="008F206A" w:rsidRDefault="008F206A" w:rsidP="008F206A">
      <w:pPr>
        <w:pStyle w:val="AgendaInformation"/>
        <w:numPr>
          <w:ilvl w:val="0"/>
          <w:numId w:val="6"/>
        </w:numPr>
      </w:pPr>
      <w:r>
        <w:t>Tour and Review of Curriculum and Textbooks</w:t>
      </w:r>
    </w:p>
    <w:p w14:paraId="12D6D4B5" w14:textId="2AFFF6D0" w:rsidR="008F206A" w:rsidRDefault="008F206A" w:rsidP="008F206A">
      <w:pPr>
        <w:pStyle w:val="AgendaInformation"/>
        <w:numPr>
          <w:ilvl w:val="0"/>
          <w:numId w:val="6"/>
        </w:numPr>
      </w:pPr>
      <w:r>
        <w:t>Answer Questions and Complete Questionnaires</w:t>
      </w:r>
    </w:p>
    <w:p w14:paraId="366DBD32" w14:textId="48E9D287" w:rsidR="008F206A" w:rsidRDefault="008F206A" w:rsidP="008F206A">
      <w:pPr>
        <w:pStyle w:val="AgendaInformation"/>
        <w:numPr>
          <w:ilvl w:val="0"/>
          <w:numId w:val="6"/>
        </w:numPr>
      </w:pPr>
      <w:r>
        <w:t>Closing Statement</w:t>
      </w:r>
    </w:p>
    <w:p w14:paraId="38AC66A0" w14:textId="4D3E6D0B" w:rsidR="008F206A" w:rsidRDefault="008F206A" w:rsidP="008F206A">
      <w:pPr>
        <w:pStyle w:val="AgendaInformation"/>
        <w:ind w:left="885"/>
      </w:pPr>
      <w:r>
        <w:t>Adjourn</w:t>
      </w:r>
    </w:p>
    <w:p w14:paraId="308691D1" w14:textId="2A49C902" w:rsidR="008F206A" w:rsidRDefault="008F206A" w:rsidP="008F206A">
      <w:pPr>
        <w:pStyle w:val="AgendaInformation"/>
      </w:pPr>
      <w:r>
        <w:tab/>
      </w:r>
    </w:p>
    <w:p w14:paraId="6AE76C97" w14:textId="655E67D8" w:rsidR="008F206A" w:rsidRDefault="00B1600C" w:rsidP="00B1600C">
      <w:pPr>
        <w:pStyle w:val="AgendaInformation"/>
        <w:jc w:val="center"/>
        <w:rPr>
          <w:b/>
          <w:sz w:val="24"/>
          <w:szCs w:val="24"/>
        </w:rPr>
      </w:pPr>
      <w:r w:rsidRPr="00B1600C">
        <w:rPr>
          <w:b/>
          <w:sz w:val="24"/>
          <w:szCs w:val="24"/>
        </w:rPr>
        <w:t>July 8</w:t>
      </w:r>
      <w:r w:rsidRPr="00B1600C">
        <w:rPr>
          <w:b/>
          <w:sz w:val="24"/>
          <w:szCs w:val="24"/>
          <w:vertAlign w:val="superscript"/>
        </w:rPr>
        <w:t>th</w:t>
      </w:r>
      <w:r w:rsidRPr="00B1600C">
        <w:rPr>
          <w:b/>
          <w:sz w:val="24"/>
          <w:szCs w:val="24"/>
        </w:rPr>
        <w:t>, 2015 IT Advisory Committee Meeting Minutes</w:t>
      </w:r>
    </w:p>
    <w:p w14:paraId="2531450D" w14:textId="77777777" w:rsidR="00515661" w:rsidRDefault="00515661" w:rsidP="00B1600C">
      <w:pPr>
        <w:pStyle w:val="AgendaInformation"/>
        <w:jc w:val="center"/>
        <w:rPr>
          <w:b/>
          <w:sz w:val="24"/>
          <w:szCs w:val="24"/>
        </w:rPr>
      </w:pPr>
    </w:p>
    <w:p w14:paraId="1DF9D821" w14:textId="77777777" w:rsidR="00515661" w:rsidRPr="00515661" w:rsidRDefault="00B1600C" w:rsidP="00B1600C">
      <w:pPr>
        <w:pStyle w:val="AgendaInformation"/>
        <w:rPr>
          <w:sz w:val="22"/>
        </w:rPr>
      </w:pPr>
      <w:r w:rsidRPr="00515661">
        <w:rPr>
          <w:sz w:val="22"/>
        </w:rPr>
        <w:t>The Vice President Alejandro Manrique opened IT Advisory Committee Meeting with Introductions. Mr. Manrique welcomed and thanked everyone for attending our first Advisory Board Meeting. He spoke about the exciting new IT program, Web Application Developer Engineer and expectations of the IT Advisory Committee Members.</w:t>
      </w:r>
      <w:r w:rsidR="00614E18" w:rsidRPr="00515661">
        <w:rPr>
          <w:sz w:val="22"/>
        </w:rPr>
        <w:t xml:space="preserve"> Mr. Manrique</w:t>
      </w:r>
      <w:r w:rsidRPr="00515661">
        <w:rPr>
          <w:sz w:val="22"/>
        </w:rPr>
        <w:t xml:space="preserve"> then Introduced the IT Director, Victor M</w:t>
      </w:r>
      <w:r w:rsidR="00515661" w:rsidRPr="00515661">
        <w:rPr>
          <w:sz w:val="22"/>
        </w:rPr>
        <w:t>oreno and Victor took over the meeting.</w:t>
      </w:r>
    </w:p>
    <w:p w14:paraId="216F65FE" w14:textId="3973F2F0" w:rsidR="00B1600C" w:rsidRDefault="00515661" w:rsidP="00B1600C">
      <w:pPr>
        <w:pStyle w:val="AgendaInformation"/>
        <w:rPr>
          <w:sz w:val="22"/>
        </w:rPr>
      </w:pPr>
      <w:r w:rsidRPr="00515661">
        <w:rPr>
          <w:sz w:val="22"/>
        </w:rPr>
        <w:lastRenderedPageBreak/>
        <w:t>After our opening and welcome statement, the IT Advisory Members went on a tour of our classrooms. During o</w:t>
      </w:r>
      <w:r>
        <w:rPr>
          <w:sz w:val="22"/>
        </w:rPr>
        <w:t xml:space="preserve">ur tour, all of our IT Advisory Members paid close attention to details. All Members had comments and suggestions regarding our classrooms. </w:t>
      </w:r>
      <w:r w:rsidR="00971254">
        <w:rPr>
          <w:sz w:val="22"/>
        </w:rPr>
        <w:t xml:space="preserve">Advisory committee members suggested that students would benefit from having extra screens within the classroom, and FVI will likely observe this suggestion as soon as budget allows. </w:t>
      </w:r>
      <w:r>
        <w:rPr>
          <w:sz w:val="22"/>
        </w:rPr>
        <w:t xml:space="preserve">Victor spoke about the type of </w:t>
      </w:r>
      <w:r w:rsidR="00971254">
        <w:rPr>
          <w:sz w:val="22"/>
        </w:rPr>
        <w:t xml:space="preserve">resources needed for the classes as well, and commented that students will have access to a </w:t>
      </w:r>
      <w:r w:rsidR="00C32F27">
        <w:rPr>
          <w:sz w:val="22"/>
        </w:rPr>
        <w:t>Pluralsight and CodeS</w:t>
      </w:r>
      <w:r w:rsidR="00971254">
        <w:rPr>
          <w:sz w:val="22"/>
        </w:rPr>
        <w:t xml:space="preserve">chool, as well as a Linux Virtual Private server provided by DreamHost. The advisory committee members found </w:t>
      </w:r>
      <w:r w:rsidR="00C32F27">
        <w:rPr>
          <w:sz w:val="22"/>
        </w:rPr>
        <w:t>these tools to be very good</w:t>
      </w:r>
      <w:r>
        <w:rPr>
          <w:sz w:val="22"/>
        </w:rPr>
        <w:t>.</w:t>
      </w:r>
      <w:r w:rsidR="000D52F5">
        <w:rPr>
          <w:sz w:val="22"/>
        </w:rPr>
        <w:t xml:space="preserve"> Bria</w:t>
      </w:r>
      <w:r w:rsidR="00971254">
        <w:rPr>
          <w:sz w:val="22"/>
        </w:rPr>
        <w:t>n Nunez (a member) suggested dua</w:t>
      </w:r>
      <w:r w:rsidR="000D52F5">
        <w:rPr>
          <w:sz w:val="22"/>
        </w:rPr>
        <w:t>l screens for the students and V</w:t>
      </w:r>
      <w:r w:rsidR="00971254">
        <w:rPr>
          <w:sz w:val="22"/>
        </w:rPr>
        <w:t xml:space="preserve">ictor took notes. Adam </w:t>
      </w:r>
      <w:r w:rsidR="00E87043">
        <w:rPr>
          <w:sz w:val="22"/>
        </w:rPr>
        <w:t xml:space="preserve">and Guillermo (committee members) </w:t>
      </w:r>
      <w:r w:rsidR="00971254">
        <w:rPr>
          <w:sz w:val="22"/>
        </w:rPr>
        <w:t xml:space="preserve">wanted clarification as to what background prospective students are going to have due to the high academic rigor of the program. After a prolonged and thorough discussion, </w:t>
      </w:r>
      <w:r w:rsidR="00C32F27">
        <w:rPr>
          <w:sz w:val="22"/>
        </w:rPr>
        <w:t xml:space="preserve">which included a relatively detailed overview of the curriculum content, </w:t>
      </w:r>
      <w:r w:rsidR="00971254">
        <w:rPr>
          <w:sz w:val="22"/>
        </w:rPr>
        <w:t>the committee agreed that the academic goals of the program are not unreasonable given the time frame.</w:t>
      </w:r>
      <w:bookmarkStart w:id="0" w:name="_GoBack"/>
      <w:bookmarkEnd w:id="0"/>
    </w:p>
    <w:p w14:paraId="28C9CE0B" w14:textId="77777777" w:rsidR="00515661" w:rsidRDefault="00515661" w:rsidP="00B1600C">
      <w:pPr>
        <w:pStyle w:val="AgendaInformation"/>
        <w:rPr>
          <w:sz w:val="22"/>
        </w:rPr>
      </w:pPr>
    </w:p>
    <w:p w14:paraId="4B1EAC90" w14:textId="70A395BC" w:rsidR="00515661" w:rsidRPr="00515661" w:rsidRDefault="00515661" w:rsidP="00B1600C">
      <w:pPr>
        <w:pStyle w:val="AgendaInformation"/>
        <w:rPr>
          <w:sz w:val="22"/>
        </w:rPr>
      </w:pPr>
      <w:r>
        <w:rPr>
          <w:sz w:val="22"/>
        </w:rPr>
        <w:t xml:space="preserve">Victor then </w:t>
      </w:r>
      <w:r w:rsidR="000D52F5">
        <w:rPr>
          <w:sz w:val="22"/>
        </w:rPr>
        <w:t xml:space="preserve">took the Committee Members back to our meeting place where he spoke about all the textbooks used in our Web Application Developer Engineer Class and how every section will impact our students. </w:t>
      </w:r>
    </w:p>
    <w:sectPr w:rsidR="00515661" w:rsidRPr="00515661" w:rsidSect="000E10DC">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64C47" w14:textId="77777777" w:rsidR="00530A91" w:rsidRDefault="00530A91">
      <w:r>
        <w:separator/>
      </w:r>
    </w:p>
  </w:endnote>
  <w:endnote w:type="continuationSeparator" w:id="0">
    <w:p w14:paraId="5DA051D9" w14:textId="77777777" w:rsidR="00530A91" w:rsidRDefault="00530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C3731A" w14:textId="77777777" w:rsidR="00530A91" w:rsidRDefault="00530A91">
      <w:r>
        <w:separator/>
      </w:r>
    </w:p>
  </w:footnote>
  <w:footnote w:type="continuationSeparator" w:id="0">
    <w:p w14:paraId="60DB531C" w14:textId="77777777" w:rsidR="00530A91" w:rsidRDefault="00530A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36805572"/>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1D34A6FA"/>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6A6FAC0"/>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B5A6566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5EF182C"/>
    <w:multiLevelType w:val="hybridMultilevel"/>
    <w:tmpl w:val="6F2A1B4E"/>
    <w:lvl w:ilvl="0" w:tplc="F8C8B1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1132FC"/>
    <w:multiLevelType w:val="hybridMultilevel"/>
    <w:tmpl w:val="BA7E10C2"/>
    <w:lvl w:ilvl="0" w:tplc="054459F6">
      <w:start w:val="1"/>
      <w:numFmt w:val="decimal"/>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47A"/>
    <w:rsid w:val="00047E76"/>
    <w:rsid w:val="00051822"/>
    <w:rsid w:val="000D52F5"/>
    <w:rsid w:val="000E10DC"/>
    <w:rsid w:val="00131ABE"/>
    <w:rsid w:val="00190931"/>
    <w:rsid w:val="002D7CE1"/>
    <w:rsid w:val="00321131"/>
    <w:rsid w:val="00406536"/>
    <w:rsid w:val="00515661"/>
    <w:rsid w:val="00530A91"/>
    <w:rsid w:val="00575B64"/>
    <w:rsid w:val="005D50F5"/>
    <w:rsid w:val="005F4CAA"/>
    <w:rsid w:val="00614E18"/>
    <w:rsid w:val="006B7AA3"/>
    <w:rsid w:val="006F4B75"/>
    <w:rsid w:val="008B3353"/>
    <w:rsid w:val="008D7E4B"/>
    <w:rsid w:val="008E1A58"/>
    <w:rsid w:val="008F206A"/>
    <w:rsid w:val="00971254"/>
    <w:rsid w:val="00A076B3"/>
    <w:rsid w:val="00A4751A"/>
    <w:rsid w:val="00B1600C"/>
    <w:rsid w:val="00B908FC"/>
    <w:rsid w:val="00B91461"/>
    <w:rsid w:val="00C32F27"/>
    <w:rsid w:val="00CA2042"/>
    <w:rsid w:val="00D1747A"/>
    <w:rsid w:val="00DE1874"/>
    <w:rsid w:val="00E04406"/>
    <w:rsid w:val="00E56EAE"/>
    <w:rsid w:val="00E87043"/>
    <w:rsid w:val="00E95990"/>
    <w:rsid w:val="00EA1E35"/>
    <w:rsid w:val="00F51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47374DA"/>
  <w15:docId w15:val="{192A0FB4-0734-4941-BF70-173C949EA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uiPriority="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B64"/>
    <w:pPr>
      <w:spacing w:after="0" w:line="240" w:lineRule="auto"/>
    </w:pPr>
    <w:rPr>
      <w:sz w:val="18"/>
    </w:rPr>
  </w:style>
  <w:style w:type="paragraph" w:styleId="Heading1">
    <w:name w:val="heading 1"/>
    <w:basedOn w:val="Normal"/>
    <w:next w:val="Normal"/>
    <w:link w:val="Heading1Char"/>
    <w:uiPriority w:val="1"/>
    <w:semiHidden/>
    <w:unhideWhenUsed/>
    <w:qFormat/>
    <w:rsid w:val="00575B64"/>
    <w:pPr>
      <w:spacing w:after="400" w:line="360" w:lineRule="auto"/>
      <w:ind w:left="-86"/>
      <w:outlineLvl w:val="0"/>
    </w:pPr>
    <w:rPr>
      <w:color w:val="D9D9D9" w:themeColor="background1" w:themeShade="D9"/>
      <w:sz w:val="96"/>
      <w:szCs w:val="96"/>
    </w:rPr>
  </w:style>
  <w:style w:type="paragraph" w:styleId="Heading2">
    <w:name w:val="heading 2"/>
    <w:basedOn w:val="Normal"/>
    <w:next w:val="Normal"/>
    <w:link w:val="Heading2Char"/>
    <w:uiPriority w:val="1"/>
    <w:unhideWhenUsed/>
    <w:rsid w:val="00575B64"/>
    <w:pPr>
      <w:spacing w:before="32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semiHidden/>
    <w:rsid w:val="00575B64"/>
    <w:rPr>
      <w:color w:val="D9D9D9" w:themeColor="background1" w:themeShade="D9"/>
      <w:sz w:val="96"/>
      <w:szCs w:val="96"/>
    </w:rPr>
  </w:style>
  <w:style w:type="character" w:customStyle="1" w:styleId="Heading2Char">
    <w:name w:val="Heading 2 Char"/>
    <w:basedOn w:val="DefaultParagraphFont"/>
    <w:link w:val="Heading2"/>
    <w:uiPriority w:val="1"/>
    <w:rsid w:val="00575B64"/>
    <w:rPr>
      <w:b/>
      <w:sz w:val="18"/>
    </w:rPr>
  </w:style>
  <w:style w:type="character" w:styleId="PlaceholderText">
    <w:name w:val="Placeholder Text"/>
    <w:basedOn w:val="DefaultParagraphFont"/>
    <w:uiPriority w:val="99"/>
    <w:semiHidden/>
    <w:rsid w:val="00575B64"/>
    <w:rPr>
      <w:color w:val="808080"/>
    </w:rPr>
  </w:style>
  <w:style w:type="table" w:styleId="TableGrid">
    <w:name w:val="Table Grid"/>
    <w:basedOn w:val="TableNormal"/>
    <w:uiPriority w:val="1"/>
    <w:rsid w:val="00575B6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vent-Bold">
    <w:name w:val="Event - Bold"/>
    <w:basedOn w:val="Event"/>
    <w:qFormat/>
    <w:rsid w:val="00575B64"/>
    <w:rPr>
      <w:b/>
    </w:rPr>
  </w:style>
  <w:style w:type="paragraph" w:customStyle="1" w:styleId="DateTime">
    <w:name w:val="Date &amp; Time"/>
    <w:basedOn w:val="Normal"/>
    <w:qFormat/>
    <w:rsid w:val="00575B64"/>
    <w:pPr>
      <w:spacing w:after="300"/>
      <w:contextualSpacing/>
    </w:pPr>
  </w:style>
  <w:style w:type="paragraph" w:customStyle="1" w:styleId="AgendaInformation">
    <w:name w:val="Agenda Information"/>
    <w:basedOn w:val="Normal"/>
    <w:qFormat/>
    <w:rsid w:val="00575B64"/>
    <w:pPr>
      <w:spacing w:after="600" w:line="336" w:lineRule="auto"/>
      <w:contextualSpacing/>
    </w:pPr>
  </w:style>
  <w:style w:type="paragraph" w:customStyle="1" w:styleId="Event">
    <w:name w:val="Event"/>
    <w:basedOn w:val="Normal"/>
    <w:qFormat/>
    <w:rsid w:val="00575B64"/>
    <w:pPr>
      <w:spacing w:after="80"/>
    </w:pPr>
  </w:style>
  <w:style w:type="paragraph" w:customStyle="1" w:styleId="AdditionalInformation">
    <w:name w:val="Additional Information"/>
    <w:basedOn w:val="AgendaInformation"/>
    <w:qFormat/>
    <w:rsid w:val="00575B64"/>
    <w:pPr>
      <w:spacing w:after="120"/>
      <w:contextualSpacing w:val="0"/>
    </w:pPr>
  </w:style>
  <w:style w:type="paragraph" w:styleId="BalloonText">
    <w:name w:val="Balloon Text"/>
    <w:basedOn w:val="Normal"/>
    <w:link w:val="BalloonTextChar"/>
    <w:uiPriority w:val="99"/>
    <w:semiHidden/>
    <w:unhideWhenUsed/>
    <w:rsid w:val="00575B64"/>
    <w:rPr>
      <w:rFonts w:ascii="Tahoma" w:hAnsi="Tahoma" w:cs="Tahoma"/>
      <w:sz w:val="16"/>
      <w:szCs w:val="16"/>
    </w:rPr>
  </w:style>
  <w:style w:type="character" w:customStyle="1" w:styleId="BalloonTextChar">
    <w:name w:val="Balloon Text Char"/>
    <w:basedOn w:val="DefaultParagraphFont"/>
    <w:link w:val="BalloonText"/>
    <w:uiPriority w:val="99"/>
    <w:semiHidden/>
    <w:rsid w:val="00575B64"/>
    <w:rPr>
      <w:rFonts w:ascii="Tahoma" w:hAnsi="Tahoma" w:cs="Tahoma"/>
      <w:sz w:val="16"/>
      <w:szCs w:val="16"/>
    </w:rPr>
  </w:style>
  <w:style w:type="paragraph" w:customStyle="1" w:styleId="AgendaHeading">
    <w:name w:val="Agenda Heading"/>
    <w:basedOn w:val="Normal"/>
    <w:qFormat/>
    <w:rsid w:val="00575B64"/>
    <w:pPr>
      <w:spacing w:after="400" w:line="360" w:lineRule="auto"/>
      <w:ind w:left="-86"/>
      <w:outlineLvl w:val="0"/>
    </w:pPr>
    <w:rPr>
      <w:color w:val="D9D9D9" w:themeColor="background1" w:themeShade="D9"/>
      <w:sz w:val="96"/>
      <w:szCs w:val="96"/>
    </w:rPr>
  </w:style>
  <w:style w:type="paragraph" w:customStyle="1" w:styleId="MeetingTitle">
    <w:name w:val="Meeting Title"/>
    <w:basedOn w:val="Normal"/>
    <w:qFormat/>
    <w:rsid w:val="00575B64"/>
    <w:pPr>
      <w:spacing w:before="320"/>
      <w:outlineLvl w:val="1"/>
    </w:pPr>
    <w:rPr>
      <w:b/>
    </w:rPr>
  </w:style>
  <w:style w:type="paragraph" w:styleId="Header">
    <w:name w:val="header"/>
    <w:basedOn w:val="Normal"/>
    <w:link w:val="HeaderChar"/>
    <w:uiPriority w:val="99"/>
    <w:unhideWhenUsed/>
    <w:rsid w:val="00575B64"/>
    <w:pPr>
      <w:tabs>
        <w:tab w:val="center" w:pos="4680"/>
        <w:tab w:val="right" w:pos="9360"/>
      </w:tabs>
    </w:pPr>
  </w:style>
  <w:style w:type="character" w:customStyle="1" w:styleId="HeaderChar">
    <w:name w:val="Header Char"/>
    <w:basedOn w:val="DefaultParagraphFont"/>
    <w:link w:val="Header"/>
    <w:uiPriority w:val="99"/>
    <w:rsid w:val="00575B64"/>
    <w:rPr>
      <w:sz w:val="18"/>
    </w:rPr>
  </w:style>
  <w:style w:type="paragraph" w:styleId="Footer">
    <w:name w:val="footer"/>
    <w:basedOn w:val="Normal"/>
    <w:link w:val="FooterChar"/>
    <w:uiPriority w:val="99"/>
    <w:unhideWhenUsed/>
    <w:rsid w:val="00575B64"/>
    <w:pPr>
      <w:tabs>
        <w:tab w:val="center" w:pos="4680"/>
        <w:tab w:val="right" w:pos="9360"/>
      </w:tabs>
    </w:pPr>
  </w:style>
  <w:style w:type="character" w:customStyle="1" w:styleId="FooterChar">
    <w:name w:val="Footer Char"/>
    <w:basedOn w:val="DefaultParagraphFont"/>
    <w:link w:val="Footer"/>
    <w:uiPriority w:val="99"/>
    <w:rsid w:val="00575B64"/>
    <w:rPr>
      <w:sz w:val="18"/>
    </w:rPr>
  </w:style>
  <w:style w:type="paragraph" w:customStyle="1" w:styleId="PlaceholderAutotext58">
    <w:name w:val="PlaceholderAutotext_58"/>
    <w:rsid w:val="00575B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ulce\AppData\Roaming\Microsoft\Templates\Meeting%20agend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3F59AD56E70420482FD576EDF6F30CD"/>
        <w:category>
          <w:name w:val="General"/>
          <w:gallery w:val="placeholder"/>
        </w:category>
        <w:types>
          <w:type w:val="bbPlcHdr"/>
        </w:types>
        <w:behaviors>
          <w:behavior w:val="content"/>
        </w:behaviors>
        <w:guid w:val="{590976A2-179B-4E09-8589-185B257DD087}"/>
      </w:docPartPr>
      <w:docPartBody>
        <w:p w:rsidR="00605084" w:rsidRDefault="00B61FD0">
          <w:pPr>
            <w:pStyle w:val="A3F59AD56E70420482FD576EDF6F30CD"/>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FD0"/>
    <w:rsid w:val="00605084"/>
    <w:rsid w:val="006F0442"/>
    <w:rsid w:val="009F03C8"/>
    <w:rsid w:val="00B4732D"/>
    <w:rsid w:val="00B61FD0"/>
    <w:rsid w:val="00D03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D2B19B44E41B389CA48FB85C6C777">
    <w:name w:val="422D2B19B44E41B389CA48FB85C6C777"/>
  </w:style>
  <w:style w:type="paragraph" w:customStyle="1" w:styleId="A3F59AD56E70420482FD576EDF6F30CD">
    <w:name w:val="A3F59AD56E70420482FD576EDF6F30CD"/>
  </w:style>
  <w:style w:type="character" w:styleId="PlaceholderText">
    <w:name w:val="Placeholder Text"/>
    <w:basedOn w:val="DefaultParagraphFont"/>
    <w:uiPriority w:val="99"/>
    <w:semiHidden/>
    <w:rPr>
      <w:color w:val="808080"/>
    </w:rPr>
  </w:style>
  <w:style w:type="paragraph" w:customStyle="1" w:styleId="B029A264CEC14F86B63B12BD254CAD60">
    <w:name w:val="B029A264CEC14F86B63B12BD254CAD60"/>
  </w:style>
  <w:style w:type="paragraph" w:customStyle="1" w:styleId="82029D6DF02044AA91F9015D6958931C">
    <w:name w:val="82029D6DF02044AA91F9015D6958931C"/>
  </w:style>
  <w:style w:type="paragraph" w:customStyle="1" w:styleId="64EBE7ABAB014762AC721AAA2F92B127">
    <w:name w:val="64EBE7ABAB014762AC721AAA2F92B127"/>
  </w:style>
  <w:style w:type="paragraph" w:customStyle="1" w:styleId="8375423C05CF4A3E906D7DC924E504F8">
    <w:name w:val="8375423C05CF4A3E906D7DC924E504F8"/>
  </w:style>
  <w:style w:type="paragraph" w:customStyle="1" w:styleId="7AA462A1C91D46AD92DD36D82D75433D">
    <w:name w:val="7AA462A1C91D46AD92DD36D82D75433D"/>
  </w:style>
  <w:style w:type="paragraph" w:customStyle="1" w:styleId="E852CF4B95CC4925AF710FC7EFD9354A">
    <w:name w:val="E852CF4B95CC4925AF710FC7EFD9354A"/>
  </w:style>
  <w:style w:type="paragraph" w:customStyle="1" w:styleId="0BAFA7B7A40C42C4AF1D7C8D4921A1A3">
    <w:name w:val="0BAFA7B7A40C42C4AF1D7C8D4921A1A3"/>
  </w:style>
  <w:style w:type="paragraph" w:customStyle="1" w:styleId="Event">
    <w:name w:val="Event"/>
    <w:basedOn w:val="Normal"/>
    <w:qFormat/>
    <w:pPr>
      <w:spacing w:after="80" w:line="240" w:lineRule="auto"/>
    </w:pPr>
    <w:rPr>
      <w:rFonts w:eastAsiaTheme="minorHAnsi"/>
      <w:sz w:val="18"/>
    </w:rPr>
  </w:style>
  <w:style w:type="paragraph" w:customStyle="1" w:styleId="2B1959935BF7483A93793EFC3929771B">
    <w:name w:val="2B1959935BF7483A93793EFC3929771B"/>
  </w:style>
  <w:style w:type="paragraph" w:customStyle="1" w:styleId="304700F0053F4F08B06F72E11670639F">
    <w:name w:val="304700F0053F4F08B06F72E11670639F"/>
  </w:style>
  <w:style w:type="paragraph" w:customStyle="1" w:styleId="B4B2944914044A059E4D86B6B3AFAD7C">
    <w:name w:val="B4B2944914044A059E4D86B6B3AFAD7C"/>
  </w:style>
  <w:style w:type="paragraph" w:customStyle="1" w:styleId="E0E11F20A6FE45528888B0BEF4BE9EDC">
    <w:name w:val="E0E11F20A6FE45528888B0BEF4BE9EDC"/>
  </w:style>
  <w:style w:type="paragraph" w:customStyle="1" w:styleId="5B9BA4292D654FB2938E2E787636B48D">
    <w:name w:val="5B9BA4292D654FB2938E2E787636B48D"/>
  </w:style>
  <w:style w:type="paragraph" w:customStyle="1" w:styleId="46450410880B4A55A4EB24F3814C17E3">
    <w:name w:val="46450410880B4A55A4EB24F3814C17E3"/>
  </w:style>
  <w:style w:type="paragraph" w:customStyle="1" w:styleId="A8C247D703EC47BEAA1E825CE3FB4062">
    <w:name w:val="A8C247D703EC47BEAA1E825CE3FB4062"/>
  </w:style>
  <w:style w:type="paragraph" w:customStyle="1" w:styleId="CEF3BC854A91464A800A35D5BD92CA1F">
    <w:name w:val="CEF3BC854A91464A800A35D5BD92CA1F"/>
  </w:style>
  <w:style w:type="paragraph" w:customStyle="1" w:styleId="B022A7B8998044E3850D6120438BB9DF">
    <w:name w:val="B022A7B8998044E3850D6120438BB9DF"/>
  </w:style>
  <w:style w:type="paragraph" w:customStyle="1" w:styleId="7AA7E4A2EFD44707BF22CBADC666E643">
    <w:name w:val="7AA7E4A2EFD44707BF22CBADC666E643"/>
  </w:style>
  <w:style w:type="paragraph" w:customStyle="1" w:styleId="5D0B9FC446E54914A2751FBF74E5AC15">
    <w:name w:val="5D0B9FC446E54914A2751FBF74E5AC15"/>
  </w:style>
  <w:style w:type="paragraph" w:customStyle="1" w:styleId="13A525764C9741FBB170642389BD3A79">
    <w:name w:val="13A525764C9741FBB170642389BD3A79"/>
  </w:style>
  <w:style w:type="paragraph" w:customStyle="1" w:styleId="C677B45951C64B29A12817E6657F2764">
    <w:name w:val="C677B45951C64B29A12817E6657F2764"/>
  </w:style>
  <w:style w:type="paragraph" w:customStyle="1" w:styleId="53005D7274844C4F961DE76F337CF884">
    <w:name w:val="53005D7274844C4F961DE76F337CF884"/>
  </w:style>
  <w:style w:type="paragraph" w:customStyle="1" w:styleId="7FEA3BCABC2C419B94F91C59DAFCD991">
    <w:name w:val="7FEA3BCABC2C419B94F91C59DAFCD991"/>
  </w:style>
  <w:style w:type="paragraph" w:customStyle="1" w:styleId="FEFD614DF81741E6B46B0C9EC9981A9A">
    <w:name w:val="FEFD614DF81741E6B46B0C9EC9981A9A"/>
    <w:rsid w:val="00B61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2015-07-08T00:00:00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7060BF-7A1C-4F8C-9F24-F297553610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Meeting agenda.dotx</Template>
  <TotalTime>119</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Meeting agenda</vt:lpstr>
    </vt:vector>
  </TitlesOfParts>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agenda</dc:title>
  <dc:subject/>
  <dc:creator>Victor Moreno</dc:creator>
  <cp:keywords/>
  <cp:lastModifiedBy>Victor</cp:lastModifiedBy>
  <cp:revision>8</cp:revision>
  <cp:lastPrinted>2015-06-30T15:27:00Z</cp:lastPrinted>
  <dcterms:created xsi:type="dcterms:W3CDTF">2015-07-20T19:14:00Z</dcterms:created>
  <dcterms:modified xsi:type="dcterms:W3CDTF">2015-07-22T19:21:00Z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TC101695579990</vt:lpwstr>
  </property>
</Properties>
</file>